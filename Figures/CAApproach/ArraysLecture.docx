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4987" w:type="pct"/>
        <w:tblLayout w:type="fixed"/>
        <w:tblLook w:val="01E0" w:firstRow="1" w:lastRow="1" w:firstColumn="1" w:lastColumn="1" w:noHBand="0" w:noVBand="0"/>
      </w:tblPr>
      <w:tblGrid>
        <w:gridCol w:w="2154"/>
        <w:gridCol w:w="94"/>
        <w:gridCol w:w="816"/>
        <w:gridCol w:w="3063"/>
        <w:gridCol w:w="3065"/>
      </w:tblGrid>
      <w:tr w:rsidR="009E301E" w14:paraId="5FDF9783" w14:textId="77777777">
        <w:trPr>
          <w:trHeight w:val="403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1DFB2" w14:textId="77777777" w:rsidR="009E301E" w:rsidRDefault="00953B4D" w:rsidP="006378B1">
            <w:pPr>
              <w:pStyle w:val="TableHeading1"/>
            </w:pPr>
            <w:bookmarkStart w:id="0" w:name="OLE_LINK3"/>
            <w:bookmarkStart w:id="1" w:name="OLE_LINK4"/>
            <w:bookmarkStart w:id="2" w:name="OLE_LINK1"/>
            <w:bookmarkStart w:id="3" w:name="OLE_LINK2"/>
            <w:r>
              <w:t>Managing Multiple Values by Andrew Cain</w:t>
            </w:r>
          </w:p>
        </w:tc>
      </w:tr>
      <w:tr w:rsidR="009E301E" w14:paraId="4E8A19B6" w14:textId="77777777">
        <w:trPr>
          <w:trHeight w:hRule="exact" w:val="37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1FC4735A" w14:textId="77777777" w:rsidR="009E301E" w:rsidRPr="00AB5C0B" w:rsidRDefault="004C4E6D" w:rsidP="00141704">
            <w:pPr>
              <w:rPr>
                <w:sz w:val="22"/>
                <w:szCs w:val="22"/>
              </w:rPr>
            </w:pPr>
            <w:r w:rsidRPr="00AB5C0B">
              <w:rPr>
                <w:sz w:val="22"/>
                <w:szCs w:val="22"/>
              </w:rPr>
              <w:t>Act I</w:t>
            </w:r>
            <w:r w:rsidR="009E301E" w:rsidRPr="00AB5C0B">
              <w:rPr>
                <w:sz w:val="22"/>
                <w:szCs w:val="22"/>
              </w:rPr>
              <w:t>: Set up the story</w:t>
            </w:r>
          </w:p>
        </w:tc>
      </w:tr>
      <w:tr w:rsidR="009E301E" w14:paraId="61A9DCEF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09490A" w14:textId="77777777" w:rsidR="009E301E" w:rsidRPr="00AB6AC5" w:rsidRDefault="009E301E" w:rsidP="00141704">
            <w:r w:rsidRPr="00AB6AC5">
              <w:t>The setting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3CA04" w14:textId="77777777" w:rsidR="009E301E" w:rsidRDefault="00953B4D" w:rsidP="00141704">
            <w:r w:rsidRPr="00953B4D">
              <w:t>Computers are unintelligent, but can process data quickly</w:t>
            </w:r>
          </w:p>
        </w:tc>
      </w:tr>
      <w:tr w:rsidR="009E301E" w14:paraId="0E59F2C0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C8DA2BA" w14:textId="77777777" w:rsidR="009E301E" w:rsidRPr="00AB6AC5" w:rsidRDefault="009E301E" w:rsidP="00141704">
            <w:r w:rsidRPr="00AB6AC5">
              <w:t>The protagonist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8949B" w14:textId="77777777" w:rsidR="009E301E" w:rsidRDefault="00953B4D" w:rsidP="00141704">
            <w:r w:rsidRPr="00953B4D">
              <w:t>Developers need tools to make it possible to process lots of data</w:t>
            </w:r>
          </w:p>
        </w:tc>
      </w:tr>
      <w:tr w:rsidR="009E301E" w14:paraId="2D7E301B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</w:tcPr>
          <w:p w14:paraId="2BC26DB8" w14:textId="77777777" w:rsidR="009E301E" w:rsidRPr="00AB5C0B" w:rsidRDefault="009E301E" w:rsidP="00141704">
            <w:pPr>
              <w:rPr>
                <w:color w:val="FFFFFF"/>
              </w:rPr>
            </w:pPr>
            <w:r w:rsidRPr="00AB5C0B">
              <w:rPr>
                <w:color w:val="FFFFFF"/>
              </w:rPr>
              <w:t>The imbalance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7E7A3" w14:textId="77777777" w:rsidR="009E301E" w:rsidRDefault="00953B4D" w:rsidP="00953B4D">
            <w:r w:rsidRPr="00953B4D">
              <w:t xml:space="preserve">Variables can store data, </w:t>
            </w:r>
            <w:r>
              <w:t xml:space="preserve">but lots </w:t>
            </w:r>
            <w:r w:rsidRPr="00953B4D">
              <w:t>of data?</w:t>
            </w:r>
          </w:p>
        </w:tc>
      </w:tr>
      <w:tr w:rsidR="009E301E" w14:paraId="6489009A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00"/>
            <w:vAlign w:val="center"/>
          </w:tcPr>
          <w:p w14:paraId="5D08581E" w14:textId="77777777" w:rsidR="009E301E" w:rsidRPr="00AB5C0B" w:rsidRDefault="009E301E" w:rsidP="00141704">
            <w:pPr>
              <w:rPr>
                <w:color w:val="FFFFFF"/>
              </w:rPr>
            </w:pPr>
            <w:r w:rsidRPr="00AB5C0B">
              <w:rPr>
                <w:color w:val="FFFFFF"/>
              </w:rPr>
              <w:t>The balance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6EB6" w14:textId="77777777" w:rsidR="009E301E" w:rsidRDefault="00953B4D" w:rsidP="00141704">
            <w:r w:rsidRPr="00953B4D">
              <w:t>With the right tools processing lots of data is a simple loop away...</w:t>
            </w:r>
          </w:p>
        </w:tc>
      </w:tr>
      <w:tr w:rsidR="009E301E" w14:paraId="4EFBC799" w14:textId="77777777">
        <w:trPr>
          <w:trHeight w:hRule="exact" w:val="331"/>
        </w:trPr>
        <w:tc>
          <w:tcPr>
            <w:tcW w:w="12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6E8EE88" w14:textId="77777777" w:rsidR="009E301E" w:rsidRPr="00AB6AC5" w:rsidRDefault="009E301E" w:rsidP="00141704">
            <w:r w:rsidRPr="00AB6AC5">
              <w:t>The solution</w:t>
            </w:r>
          </w:p>
        </w:tc>
        <w:tc>
          <w:tcPr>
            <w:tcW w:w="377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3C865" w14:textId="77777777" w:rsidR="009E301E" w:rsidRDefault="00953B4D" w:rsidP="00141704">
            <w:r w:rsidRPr="00953B4D">
              <w:t>Use arrays to store multiple values in a single variable</w:t>
            </w:r>
          </w:p>
        </w:tc>
      </w:tr>
      <w:tr w:rsidR="009E301E" w14:paraId="2412B87D" w14:textId="77777777">
        <w:trPr>
          <w:trHeight w:hRule="exact" w:val="380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2C250A8E" w14:textId="77777777" w:rsidR="009E301E" w:rsidRPr="00AB5C0B" w:rsidRDefault="009E301E" w:rsidP="00141704">
            <w:pPr>
              <w:rPr>
                <w:color w:val="FFFFFF"/>
                <w:sz w:val="22"/>
                <w:szCs w:val="22"/>
              </w:rPr>
            </w:pPr>
            <w:r w:rsidRPr="00AB5C0B">
              <w:rPr>
                <w:color w:val="FFFFFF"/>
                <w:sz w:val="22"/>
                <w:szCs w:val="22"/>
              </w:rPr>
              <w:t>Act II: Develop the action</w:t>
            </w:r>
          </w:p>
        </w:tc>
      </w:tr>
      <w:tr w:rsidR="009E301E" w14:paraId="34AEC1AF" w14:textId="77777777">
        <w:trPr>
          <w:trHeight w:hRule="exact" w:val="304"/>
        </w:trPr>
        <w:tc>
          <w:tcPr>
            <w:tcW w:w="1667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C5126" w14:textId="77777777" w:rsidR="009E301E" w:rsidRDefault="009E301E" w:rsidP="00AB5C0B">
            <w:pPr>
              <w:jc w:val="center"/>
            </w:pPr>
            <w:r>
              <w:t>5-Minute Column</w:t>
            </w:r>
          </w:p>
        </w:tc>
        <w:tc>
          <w:tcPr>
            <w:tcW w:w="16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2126C" w14:textId="77777777" w:rsidR="009E301E" w:rsidRDefault="009E301E" w:rsidP="00AB5C0B">
            <w:pPr>
              <w:jc w:val="center"/>
            </w:pPr>
            <w:r>
              <w:t>15-Minute Column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7734" w14:textId="77777777" w:rsidR="009E301E" w:rsidRDefault="009E301E" w:rsidP="00AB5C0B">
            <w:pPr>
              <w:jc w:val="center"/>
            </w:pPr>
            <w:r>
              <w:t>45-Minute Column</w:t>
            </w:r>
          </w:p>
        </w:tc>
      </w:tr>
      <w:tr w:rsidR="009E301E" w14:paraId="1944569E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92E78" w14:textId="3DAE82EE" w:rsidR="009E301E" w:rsidRPr="00EF5B7C" w:rsidRDefault="001B18F9" w:rsidP="00141704">
            <w:bookmarkStart w:id="4" w:name="_GoBack"/>
            <w:r w:rsidRPr="001B18F9">
              <w:t>See how arrays can be used to store and retrieve multiple values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588730C" w14:textId="55A8918B" w:rsidR="009E301E" w:rsidRDefault="001B18F9" w:rsidP="00141704">
            <w:r w:rsidRPr="001B18F9">
              <w:t>An array is a variable that stores multiple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EB24D17" w14:textId="77777777" w:rsidR="009E301E" w:rsidRDefault="009E301E" w:rsidP="00141704"/>
        </w:tc>
      </w:tr>
      <w:bookmarkEnd w:id="4"/>
      <w:tr w:rsidR="009E301E" w14:paraId="6EE1ABE9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BB2CD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4C766A5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0B9B1AB" w14:textId="77777777" w:rsidR="009E301E" w:rsidRDefault="009E301E" w:rsidP="00CE6A1C"/>
        </w:tc>
      </w:tr>
      <w:tr w:rsidR="009E301E" w14:paraId="5347206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CEBB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3C1B1B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3E8C129" w14:textId="77777777" w:rsidR="009E301E" w:rsidRDefault="009E301E" w:rsidP="00CE6A1C"/>
        </w:tc>
      </w:tr>
      <w:tr w:rsidR="009E301E" w14:paraId="49FEC00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204F3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74C4B4" w14:textId="7E10E000" w:rsidR="009E301E" w:rsidRDefault="001B18F9" w:rsidP="00CE6A1C">
            <w:r w:rsidRPr="001B18F9">
              <w:t>Assignment statements can be used to store values in arrays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CAB12D7" w14:textId="77777777" w:rsidR="009E301E" w:rsidRDefault="009E301E" w:rsidP="00CE6A1C"/>
        </w:tc>
      </w:tr>
      <w:tr w:rsidR="009E301E" w14:paraId="1F51CD5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AE65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02E70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66C2F4" w14:textId="77777777" w:rsidR="009E301E" w:rsidRDefault="009E301E" w:rsidP="00CE6A1C"/>
        </w:tc>
      </w:tr>
      <w:tr w:rsidR="009E301E" w14:paraId="79D95F1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EDC52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96F03C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8AFB5A" w14:textId="77777777" w:rsidR="009E301E" w:rsidRDefault="009E301E" w:rsidP="00CE6A1C"/>
        </w:tc>
      </w:tr>
      <w:tr w:rsidR="009E301E" w14:paraId="133B4825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20CCA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51589A" w14:textId="08021332" w:rsidR="009E301E" w:rsidRDefault="001B18F9" w:rsidP="00CE6A1C">
            <w:r w:rsidRPr="001B18F9">
              <w:t>You can read values from an array within an expression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7C10722" w14:textId="77777777" w:rsidR="009E301E" w:rsidRDefault="009E301E" w:rsidP="00CE6A1C"/>
        </w:tc>
      </w:tr>
      <w:tr w:rsidR="009E301E" w14:paraId="4510997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6E09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C92AC2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C7A2601" w14:textId="77777777" w:rsidR="009E301E" w:rsidRDefault="009E301E" w:rsidP="00CE6A1C"/>
        </w:tc>
      </w:tr>
      <w:tr w:rsidR="009E301E" w14:paraId="4C334F6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CD9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6BA4A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9953DF" w14:textId="77777777" w:rsidR="009E301E" w:rsidRDefault="009E301E" w:rsidP="00CE6A1C"/>
        </w:tc>
      </w:tr>
      <w:tr w:rsidR="009E301E" w14:paraId="08346176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7E689" w14:textId="77777777" w:rsidR="001B18F9" w:rsidRPr="001B18F9" w:rsidRDefault="001B18F9" w:rsidP="001B18F9">
            <w:r w:rsidRPr="001B18F9">
              <w:t xml:space="preserve">Define actions for </w:t>
            </w:r>
            <w:r w:rsidRPr="001B18F9">
              <w:rPr>
                <w:b/>
                <w:bCs/>
              </w:rPr>
              <w:t>each</w:t>
            </w:r>
            <w:r w:rsidRPr="001B18F9">
              <w:t xml:space="preserve"> element </w:t>
            </w:r>
          </w:p>
          <w:p w14:paraId="48D3E1E5" w14:textId="77777777" w:rsidR="001B18F9" w:rsidRPr="001B18F9" w:rsidRDefault="001B18F9" w:rsidP="001B18F9">
            <w:proofErr w:type="gramStart"/>
            <w:r w:rsidRPr="001B18F9">
              <w:t>of</w:t>
            </w:r>
            <w:proofErr w:type="gramEnd"/>
            <w:r w:rsidRPr="001B18F9">
              <w:t xml:space="preserve"> an array with little code </w:t>
            </w:r>
          </w:p>
          <w:p w14:paraId="67790D02" w14:textId="038DFD04" w:rsidR="009E301E" w:rsidRDefault="001B18F9" w:rsidP="001B18F9">
            <w:proofErr w:type="gramStart"/>
            <w:r w:rsidRPr="001B18F9">
              <w:t>using</w:t>
            </w:r>
            <w:proofErr w:type="gramEnd"/>
            <w:r w:rsidRPr="001B18F9">
              <w:t xml:space="preserve"> a </w:t>
            </w:r>
            <w:r w:rsidRPr="001B18F9">
              <w:rPr>
                <w:b/>
                <w:bCs/>
              </w:rPr>
              <w:t>for</w:t>
            </w:r>
            <w:r w:rsidRPr="001B18F9">
              <w:t xml:space="preserve"> loop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9F4FE96" w14:textId="5F5BAC7A" w:rsidR="009E301E" w:rsidRDefault="001B18F9" w:rsidP="00CE6A1C">
            <w:r w:rsidRPr="001B18F9">
              <w:t>The for loop can be used to process each element from the array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6D799CF" w14:textId="77777777" w:rsidR="009E301E" w:rsidRDefault="009E301E" w:rsidP="00CE6A1C"/>
        </w:tc>
      </w:tr>
      <w:tr w:rsidR="009E301E" w14:paraId="78466D59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9560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1EE75D7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42B9D82" w14:textId="77777777" w:rsidR="009E301E" w:rsidRDefault="009E301E" w:rsidP="00CE6A1C"/>
        </w:tc>
      </w:tr>
      <w:tr w:rsidR="009E301E" w14:paraId="28F864A3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E977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525712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DE3030A" w14:textId="77777777" w:rsidR="009E301E" w:rsidRDefault="009E301E" w:rsidP="00CE6A1C"/>
        </w:tc>
      </w:tr>
      <w:tr w:rsidR="009E301E" w14:paraId="14C3E42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97810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BFD628" w14:textId="2D1014D6" w:rsidR="009E301E" w:rsidRDefault="001B18F9" w:rsidP="00CE6A1C">
            <w:r w:rsidRPr="001B18F9">
              <w:t>Arrays should be passed by reference... they are usually large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8775EE" w14:textId="77777777" w:rsidR="009E301E" w:rsidRDefault="009E301E" w:rsidP="00CE6A1C"/>
        </w:tc>
      </w:tr>
      <w:tr w:rsidR="009E301E" w14:paraId="08EAC49E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5A5CF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86BBA8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ADA047C" w14:textId="77777777" w:rsidR="009E301E" w:rsidRDefault="009E301E" w:rsidP="00CE6A1C"/>
        </w:tc>
      </w:tr>
      <w:tr w:rsidR="009E301E" w14:paraId="096CFDF4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A46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002C46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4AF701D" w14:textId="77777777" w:rsidR="009E301E" w:rsidRDefault="009E301E" w:rsidP="00CE6A1C"/>
        </w:tc>
      </w:tr>
      <w:tr w:rsidR="009E301E" w14:paraId="27CFA71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71F08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A4E41E2" w14:textId="16E67525" w:rsidR="009E301E" w:rsidRDefault="001B18F9" w:rsidP="00CE6A1C">
            <w:r w:rsidRPr="001B18F9">
              <w:t>Strings are a good example of arrays, a string is an array of characters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7425BFC" w14:textId="77777777" w:rsidR="009E301E" w:rsidRDefault="009E301E" w:rsidP="00CE6A1C"/>
        </w:tc>
      </w:tr>
      <w:tr w:rsidR="009E301E" w14:paraId="5E802552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90CD1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7D9F5E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B57B324" w14:textId="77777777" w:rsidR="009E301E" w:rsidRDefault="009E301E" w:rsidP="00CE6A1C"/>
        </w:tc>
      </w:tr>
      <w:tr w:rsidR="009E301E" w14:paraId="5AC6BAC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4B24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D902F3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F52E922" w14:textId="77777777" w:rsidR="009E301E" w:rsidRDefault="009E301E" w:rsidP="00CE6A1C"/>
        </w:tc>
      </w:tr>
      <w:tr w:rsidR="009E301E" w14:paraId="0CF2B162" w14:textId="77777777">
        <w:trPr>
          <w:trHeight w:hRule="exact" w:val="304"/>
        </w:trPr>
        <w:tc>
          <w:tcPr>
            <w:tcW w:w="1667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86732" w14:textId="1212DB53" w:rsidR="009E301E" w:rsidRDefault="001B18F9" w:rsidP="00CE6A1C">
            <w:r w:rsidRPr="001B18F9">
              <w:t>Put these concepts to practice by using arrays in your own programs</w:t>
            </w:r>
          </w:p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9BA928" w14:textId="79F76D10" w:rsidR="009E301E" w:rsidRDefault="00EE481A" w:rsidP="00CE6A1C">
            <w:r>
              <w:t>Create arrays to store multiple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6B51BA8" w14:textId="77777777" w:rsidR="009E301E" w:rsidRDefault="009E301E" w:rsidP="00CE6A1C"/>
        </w:tc>
      </w:tr>
      <w:tr w:rsidR="009E301E" w14:paraId="5E07EE21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BBCA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CD1AB35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2A20E35" w14:textId="77777777" w:rsidR="009E301E" w:rsidRDefault="009E301E" w:rsidP="00CE6A1C"/>
        </w:tc>
      </w:tr>
      <w:tr w:rsidR="009E301E" w14:paraId="00A8FD5F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750E3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F6F9B1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8D5E46D" w14:textId="77777777" w:rsidR="009E301E" w:rsidRDefault="009E301E" w:rsidP="00CE6A1C"/>
        </w:tc>
      </w:tr>
      <w:tr w:rsidR="009E301E" w14:paraId="3988B468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DBD5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5A6EAA" w14:textId="242008AF" w:rsidR="009E301E" w:rsidRDefault="00EE481A" w:rsidP="00CE6A1C">
            <w:r>
              <w:t>Use functions and procedure to manipulate these values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E5477E6" w14:textId="77777777" w:rsidR="009E301E" w:rsidRDefault="009E301E" w:rsidP="00CE6A1C"/>
        </w:tc>
      </w:tr>
      <w:tr w:rsidR="009E301E" w14:paraId="17391F67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CB61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F01AAA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63B97BD" w14:textId="77777777" w:rsidR="009E301E" w:rsidRDefault="009E301E" w:rsidP="00CE6A1C"/>
        </w:tc>
      </w:tr>
      <w:tr w:rsidR="009E301E" w14:paraId="7A544CE7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81EC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62E37F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2BE51C9" w14:textId="77777777" w:rsidR="009E301E" w:rsidRDefault="009E301E" w:rsidP="00CE6A1C"/>
        </w:tc>
      </w:tr>
      <w:tr w:rsidR="009E301E" w14:paraId="0CC53F53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745AA" w14:textId="77777777" w:rsidR="009E301E" w:rsidRDefault="009E301E" w:rsidP="00CE6A1C"/>
        </w:tc>
        <w:tc>
          <w:tcPr>
            <w:tcW w:w="16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D83519" w14:textId="6B47A3F7" w:rsidR="009E301E" w:rsidRDefault="00EE481A" w:rsidP="00EE481A">
            <w:r>
              <w:t>Use for loops to easily process each element of your array</w:t>
            </w:r>
          </w:p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379A540" w14:textId="77777777" w:rsidR="009E301E" w:rsidRDefault="009E301E" w:rsidP="00CE6A1C"/>
        </w:tc>
      </w:tr>
      <w:tr w:rsidR="009E301E" w14:paraId="6ACA4942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1A0A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C29EAA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D4DBFF7" w14:textId="77777777" w:rsidR="009E301E" w:rsidRDefault="009E301E" w:rsidP="00CE6A1C"/>
        </w:tc>
      </w:tr>
      <w:tr w:rsidR="009E301E" w14:paraId="181F0E6D" w14:textId="77777777">
        <w:trPr>
          <w:trHeight w:hRule="exact" w:val="304"/>
        </w:trPr>
        <w:tc>
          <w:tcPr>
            <w:tcW w:w="1667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963B5" w14:textId="77777777" w:rsidR="009E301E" w:rsidRDefault="009E301E" w:rsidP="00CE6A1C"/>
        </w:tc>
        <w:tc>
          <w:tcPr>
            <w:tcW w:w="1666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2304F8" w14:textId="77777777" w:rsidR="009E301E" w:rsidRDefault="009E301E" w:rsidP="00CE6A1C"/>
        </w:tc>
        <w:tc>
          <w:tcPr>
            <w:tcW w:w="1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D82A5C9" w14:textId="77777777" w:rsidR="009E301E" w:rsidRDefault="009E301E" w:rsidP="00CE6A1C"/>
        </w:tc>
      </w:tr>
      <w:tr w:rsidR="009E301E" w14:paraId="3D8EF9E3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A792F8E" w14:textId="77777777" w:rsidR="009E301E" w:rsidRDefault="009E301E" w:rsidP="00141704">
            <w:r>
              <w:t>Turning point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25120" w14:textId="3EC8EF33" w:rsidR="009E301E" w:rsidRDefault="001B18F9" w:rsidP="00141704">
            <w:r w:rsidRPr="001B18F9">
              <w:t>Will you be able to process large amounts of data in your programs?</w:t>
            </w:r>
          </w:p>
        </w:tc>
      </w:tr>
      <w:tr w:rsidR="009E301E" w14:paraId="1B5D3B2C" w14:textId="77777777">
        <w:trPr>
          <w:trHeight w:hRule="exact" w:val="374"/>
        </w:trPr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vAlign w:val="center"/>
          </w:tcPr>
          <w:p w14:paraId="31155B53" w14:textId="77777777" w:rsidR="009E301E" w:rsidRPr="00AB5C0B" w:rsidRDefault="009E301E" w:rsidP="00141704">
            <w:pPr>
              <w:rPr>
                <w:color w:val="FFFFFF"/>
                <w:sz w:val="22"/>
                <w:szCs w:val="22"/>
              </w:rPr>
            </w:pPr>
            <w:r w:rsidRPr="00AB5C0B">
              <w:rPr>
                <w:color w:val="FFFFFF"/>
                <w:sz w:val="22"/>
                <w:szCs w:val="22"/>
              </w:rPr>
              <w:t>Act III: Frame the resolution</w:t>
            </w:r>
          </w:p>
        </w:tc>
      </w:tr>
      <w:tr w:rsidR="009E301E" w14:paraId="6D3BB7DC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B3CD6A" w14:textId="77777777" w:rsidR="009E301E" w:rsidRDefault="009E301E" w:rsidP="00141704">
            <w:bookmarkStart w:id="5" w:name="_Hlk86034182"/>
            <w:r>
              <w:t>The crisis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DC51D2" w14:textId="00401C30" w:rsidR="009E301E" w:rsidRDefault="001B18F9" w:rsidP="001B18F9">
            <w:r w:rsidRPr="001B18F9">
              <w:t>Computers process data quickly, but plain variables need too much code...</w:t>
            </w:r>
          </w:p>
        </w:tc>
      </w:tr>
      <w:tr w:rsidR="009E301E" w14:paraId="79F53B72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7095335" w14:textId="77777777" w:rsidR="009E301E" w:rsidRDefault="009E301E" w:rsidP="00141704">
            <w:r>
              <w:t>The solution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9DB77" w14:textId="50D08C58" w:rsidR="009E301E" w:rsidRDefault="001B18F9" w:rsidP="00141704">
            <w:r w:rsidRPr="001B18F9">
              <w:t>Use arrays to store multiple values in a single variable</w:t>
            </w:r>
          </w:p>
        </w:tc>
      </w:tr>
      <w:tr w:rsidR="009E301E" w14:paraId="5DDF6AB9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FF66EBD" w14:textId="77777777" w:rsidR="009E301E" w:rsidRDefault="009E301E" w:rsidP="00141704">
            <w:r>
              <w:t>The climax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0318E9" w14:textId="5C679E5F" w:rsidR="009E301E" w:rsidRDefault="001B18F9" w:rsidP="001B18F9">
            <w:r w:rsidRPr="001B18F9">
              <w:t xml:space="preserve">Arrays </w:t>
            </w:r>
            <w:r>
              <w:t>make processing lots of data a simple loop away</w:t>
            </w:r>
          </w:p>
        </w:tc>
      </w:tr>
      <w:tr w:rsidR="009E301E" w14:paraId="215949F8" w14:textId="77777777">
        <w:trPr>
          <w:trHeight w:hRule="exact" w:val="331"/>
        </w:trPr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F0E315E" w14:textId="77777777" w:rsidR="009E301E" w:rsidRDefault="009E301E" w:rsidP="00141704">
            <w:r>
              <w:t>The resolution</w:t>
            </w:r>
          </w:p>
        </w:tc>
        <w:tc>
          <w:tcPr>
            <w:tcW w:w="3828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CE25" w14:textId="4766DDC7" w:rsidR="009E301E" w:rsidRDefault="00EE481A" w:rsidP="00EE481A">
            <w:r>
              <w:t>Start using a</w:t>
            </w:r>
            <w:r w:rsidRPr="00EE481A">
              <w:t xml:space="preserve">rrays and </w:t>
            </w:r>
            <w:r>
              <w:t>f</w:t>
            </w:r>
            <w:r w:rsidRPr="00EE481A">
              <w:t xml:space="preserve">or </w:t>
            </w:r>
            <w:r>
              <w:t>l</w:t>
            </w:r>
            <w:r w:rsidRPr="00EE481A">
              <w:t>oop</w:t>
            </w:r>
            <w:r>
              <w:t>s in your programs</w:t>
            </w:r>
          </w:p>
        </w:tc>
      </w:tr>
      <w:bookmarkEnd w:id="0"/>
      <w:bookmarkEnd w:id="1"/>
      <w:bookmarkEnd w:id="2"/>
      <w:bookmarkEnd w:id="3"/>
      <w:bookmarkEnd w:id="5"/>
    </w:tbl>
    <w:p w14:paraId="7977717A" w14:textId="77777777" w:rsidR="009B714C" w:rsidRPr="004B123A" w:rsidRDefault="009B714C" w:rsidP="004B123A"/>
    <w:sectPr w:rsidR="009B714C" w:rsidRPr="004B123A" w:rsidSect="00472B5A">
      <w:pgSz w:w="12240" w:h="15840" w:code="1"/>
      <w:pgMar w:top="1008" w:right="1411" w:bottom="1008" w:left="1829" w:header="1080" w:footer="108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3287AD" w14:textId="77777777" w:rsidR="00EE481A" w:rsidRDefault="00EE481A">
      <w:r>
        <w:separator/>
      </w:r>
    </w:p>
    <w:p w14:paraId="608BD069" w14:textId="77777777" w:rsidR="00EE481A" w:rsidRDefault="00EE481A"/>
    <w:p w14:paraId="6EC740CE" w14:textId="77777777" w:rsidR="00EE481A" w:rsidRDefault="00EE481A"/>
    <w:p w14:paraId="6D0E17EB" w14:textId="77777777" w:rsidR="00EE481A" w:rsidRDefault="00EE481A"/>
  </w:endnote>
  <w:endnote w:type="continuationSeparator" w:id="0">
    <w:p w14:paraId="512A0230" w14:textId="77777777" w:rsidR="00EE481A" w:rsidRDefault="00EE481A">
      <w:r>
        <w:continuationSeparator/>
      </w:r>
    </w:p>
    <w:p w14:paraId="53A2C367" w14:textId="77777777" w:rsidR="00EE481A" w:rsidRDefault="00EE481A"/>
    <w:p w14:paraId="262F29B3" w14:textId="77777777" w:rsidR="00EE481A" w:rsidRDefault="00EE481A"/>
    <w:p w14:paraId="7A5F855A" w14:textId="77777777" w:rsidR="00EE481A" w:rsidRDefault="00EE481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952F9" w14:textId="77777777" w:rsidR="00EE481A" w:rsidRDefault="00EE481A">
      <w:r>
        <w:separator/>
      </w:r>
    </w:p>
    <w:p w14:paraId="76010BD2" w14:textId="77777777" w:rsidR="00EE481A" w:rsidRDefault="00EE481A"/>
    <w:p w14:paraId="212F70C0" w14:textId="77777777" w:rsidR="00EE481A" w:rsidRDefault="00EE481A"/>
    <w:p w14:paraId="34053A29" w14:textId="77777777" w:rsidR="00EE481A" w:rsidRDefault="00EE481A"/>
  </w:footnote>
  <w:footnote w:type="continuationSeparator" w:id="0">
    <w:p w14:paraId="3BC138B4" w14:textId="77777777" w:rsidR="00EE481A" w:rsidRDefault="00EE481A">
      <w:r>
        <w:continuationSeparator/>
      </w:r>
    </w:p>
    <w:p w14:paraId="7EA9278E" w14:textId="77777777" w:rsidR="00EE481A" w:rsidRDefault="00EE481A"/>
    <w:p w14:paraId="3A5F6E71" w14:textId="77777777" w:rsidR="00EE481A" w:rsidRDefault="00EE481A"/>
    <w:p w14:paraId="7A1CC8A1" w14:textId="77777777" w:rsidR="00EE481A" w:rsidRDefault="00EE481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A3AAC8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CB814A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9D46FB8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3AA1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BEE15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8AE61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8DE24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8FE6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AC047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B06B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4E2971"/>
    <w:multiLevelType w:val="hybridMultilevel"/>
    <w:tmpl w:val="3DD436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AC62A3E"/>
    <w:multiLevelType w:val="multilevel"/>
    <w:tmpl w:val="7A02F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3D70D5"/>
    <w:multiLevelType w:val="singleLevel"/>
    <w:tmpl w:val="A3EC21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6BE04C38"/>
    <w:multiLevelType w:val="singleLevel"/>
    <w:tmpl w:val="1B76F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>
    <w:nsid w:val="70C804DC"/>
    <w:multiLevelType w:val="singleLevel"/>
    <w:tmpl w:val="1F8A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5">
    <w:nsid w:val="71BB74F4"/>
    <w:multiLevelType w:val="singleLevel"/>
    <w:tmpl w:val="532C47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15"/>
    <w:lvlOverride w:ilvl="0">
      <w:startOverride w:val="1"/>
    </w:lvlOverride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1"/>
  </w:num>
  <w:num w:numId="17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linkStyl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dit="readOnly" w:formatting="1" w:enforcement="0"/>
  <w:defaultTabStop w:val="360"/>
  <w:clickAndTypeStyle w:val="TableHeading1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9FD"/>
    <w:rsid w:val="00072457"/>
    <w:rsid w:val="000815F2"/>
    <w:rsid w:val="000A59A6"/>
    <w:rsid w:val="000D524F"/>
    <w:rsid w:val="00111286"/>
    <w:rsid w:val="00141704"/>
    <w:rsid w:val="00146FEB"/>
    <w:rsid w:val="001B18F9"/>
    <w:rsid w:val="001C7080"/>
    <w:rsid w:val="00261951"/>
    <w:rsid w:val="002B794D"/>
    <w:rsid w:val="00377A67"/>
    <w:rsid w:val="003C410E"/>
    <w:rsid w:val="004108B7"/>
    <w:rsid w:val="00436664"/>
    <w:rsid w:val="00472B5A"/>
    <w:rsid w:val="004915CF"/>
    <w:rsid w:val="00494910"/>
    <w:rsid w:val="004B123A"/>
    <w:rsid w:val="004C4E6D"/>
    <w:rsid w:val="004D74D8"/>
    <w:rsid w:val="005847AE"/>
    <w:rsid w:val="006208CD"/>
    <w:rsid w:val="006378B1"/>
    <w:rsid w:val="006571D8"/>
    <w:rsid w:val="00692155"/>
    <w:rsid w:val="007943F0"/>
    <w:rsid w:val="007D0586"/>
    <w:rsid w:val="007D7CB0"/>
    <w:rsid w:val="00821B71"/>
    <w:rsid w:val="00953B4D"/>
    <w:rsid w:val="00984267"/>
    <w:rsid w:val="009854E2"/>
    <w:rsid w:val="009B714C"/>
    <w:rsid w:val="009E301E"/>
    <w:rsid w:val="00AB5C0B"/>
    <w:rsid w:val="00AB6AC5"/>
    <w:rsid w:val="00B05D7D"/>
    <w:rsid w:val="00B40EB8"/>
    <w:rsid w:val="00C166FC"/>
    <w:rsid w:val="00C42E07"/>
    <w:rsid w:val="00CE6A1C"/>
    <w:rsid w:val="00CF09FD"/>
    <w:rsid w:val="00D01B44"/>
    <w:rsid w:val="00D43A72"/>
    <w:rsid w:val="00DF4EC6"/>
    <w:rsid w:val="00E340FD"/>
    <w:rsid w:val="00E510CB"/>
    <w:rsid w:val="00E6742D"/>
    <w:rsid w:val="00E86E1E"/>
    <w:rsid w:val="00ED4584"/>
    <w:rsid w:val="00EE481A"/>
    <w:rsid w:val="00F01508"/>
    <w:rsid w:val="00F356C0"/>
    <w:rsid w:val="00F87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24A23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  <w:lang w:val="en-US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  <w:lang w:val="en-US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  <w:lang w:val="en-US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14170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41704"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qFormat="1"/>
    <w:lsdException w:name="Closing" w:locked="1"/>
    <w:lsdException w:name="Signature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Plain Text" w:locked="1"/>
    <w:lsdException w:name="E-mail Signature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locked="1"/>
    <w:lsdException w:name="Table Theme" w:lock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1704"/>
    <w:rPr>
      <w:rFonts w:ascii="Arial" w:hAnsi="Arial"/>
      <w:szCs w:val="24"/>
      <w:lang w:val="en-US"/>
    </w:rPr>
  </w:style>
  <w:style w:type="paragraph" w:styleId="Heading1">
    <w:name w:val="heading 1"/>
    <w:aliases w:val="DON'T USE,h1,Level 1 Topic Heading"/>
    <w:next w:val="Normal"/>
    <w:qFormat/>
    <w:locked/>
    <w:pPr>
      <w:keepNext/>
      <w:spacing w:before="180" w:after="60" w:line="400" w:lineRule="exact"/>
      <w:outlineLvl w:val="0"/>
    </w:pPr>
    <w:rPr>
      <w:rFonts w:ascii="Verdana" w:hAnsi="Verdana"/>
      <w:b/>
      <w:color w:val="C0C0C0"/>
      <w:kern w:val="24"/>
      <w:sz w:val="36"/>
      <w:szCs w:val="36"/>
      <w:lang w:val="en-US"/>
    </w:rPr>
  </w:style>
  <w:style w:type="paragraph" w:styleId="Heading2">
    <w:name w:val="heading 2"/>
    <w:aliases w:val="DON'T USE 2"/>
    <w:basedOn w:val="Heading1"/>
    <w:next w:val="Normal"/>
    <w:qFormat/>
    <w:locked/>
    <w:pPr>
      <w:spacing w:line="300" w:lineRule="exact"/>
      <w:outlineLvl w:val="1"/>
    </w:pPr>
    <w:rPr>
      <w:b w:val="0"/>
      <w:color w:val="000000"/>
      <w:sz w:val="26"/>
      <w:szCs w:val="26"/>
    </w:rPr>
  </w:style>
  <w:style w:type="paragraph" w:styleId="Heading3">
    <w:name w:val="heading 3"/>
    <w:aliases w:val="DON'T USE 3"/>
    <w:basedOn w:val="Heading1"/>
    <w:next w:val="Normal"/>
    <w:qFormat/>
    <w:locked/>
    <w:pPr>
      <w:spacing w:line="240" w:lineRule="exact"/>
      <w:outlineLvl w:val="2"/>
    </w:pPr>
    <w:rPr>
      <w:color w:val="000000"/>
      <w:sz w:val="20"/>
      <w:szCs w:val="20"/>
    </w:rPr>
  </w:style>
  <w:style w:type="paragraph" w:styleId="Heading4">
    <w:name w:val="heading 4"/>
    <w:aliases w:val="DON'T USE 4,h4,First Subheading"/>
    <w:basedOn w:val="Heading3"/>
    <w:next w:val="Normal"/>
    <w:qFormat/>
    <w:locked/>
    <w:pPr>
      <w:spacing w:line="320" w:lineRule="exact"/>
      <w:outlineLvl w:val="3"/>
    </w:pPr>
    <w:rPr>
      <w:b w:val="0"/>
      <w:i/>
    </w:rPr>
  </w:style>
  <w:style w:type="paragraph" w:styleId="Heading5">
    <w:name w:val="heading 5"/>
    <w:aliases w:val=" DON'T USE 5,h5,Second Subheading"/>
    <w:basedOn w:val="Heading1"/>
    <w:next w:val="Normal"/>
    <w:qFormat/>
    <w:locked/>
    <w:pPr>
      <w:spacing w:line="300" w:lineRule="exact"/>
      <w:outlineLvl w:val="4"/>
    </w:pPr>
    <w:rPr>
      <w:sz w:val="26"/>
    </w:rPr>
  </w:style>
  <w:style w:type="paragraph" w:styleId="Heading6">
    <w:name w:val="heading 6"/>
    <w:aliases w:val=" DON'T USE 6,h6,Third Subheading"/>
    <w:next w:val="Normal"/>
    <w:qFormat/>
    <w:locked/>
    <w:pPr>
      <w:spacing w:line="240" w:lineRule="exact"/>
      <w:outlineLvl w:val="5"/>
    </w:pPr>
    <w:rPr>
      <w:rFonts w:ascii="Verdana" w:hAnsi="Verdana"/>
      <w:b/>
      <w:color w:val="000000"/>
      <w:kern w:val="24"/>
      <w:lang w:val="en-US"/>
    </w:rPr>
  </w:style>
  <w:style w:type="paragraph" w:styleId="Heading7">
    <w:name w:val="heading 7"/>
    <w:aliases w:val="DON'T USE 7"/>
    <w:basedOn w:val="Normal"/>
    <w:next w:val="Normal"/>
    <w:qFormat/>
    <w:locked/>
    <w:pPr>
      <w:spacing w:before="240"/>
      <w:outlineLvl w:val="6"/>
    </w:pPr>
    <w:rPr>
      <w:rFonts w:ascii="Times New Roman" w:hAnsi="Times New Roman"/>
      <w:sz w:val="24"/>
    </w:rPr>
  </w:style>
  <w:style w:type="paragraph" w:styleId="Heading8">
    <w:name w:val="heading 8"/>
    <w:aliases w:val=" DON'T USE 8"/>
    <w:basedOn w:val="Normal"/>
    <w:next w:val="Normal"/>
    <w:qFormat/>
    <w:locked/>
    <w:pPr>
      <w:spacing w:before="24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aliases w:val=" DON'T USE 9"/>
    <w:basedOn w:val="Normal"/>
    <w:next w:val="Normal"/>
    <w:qFormat/>
    <w:locked/>
    <w:pPr>
      <w:spacing w:before="24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semiHidden/>
    <w:rsid w:val="00141704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141704"/>
  </w:style>
  <w:style w:type="paragraph" w:customStyle="1" w:styleId="TableHeading1">
    <w:name w:val="Table Heading 1"/>
    <w:basedOn w:val="Normal"/>
    <w:rsid w:val="006378B1"/>
    <w:rPr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221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cain:Downloads:TS001192765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TS001192765.dot</Template>
  <TotalTime>0</TotalTime>
  <Pages>1</Pages>
  <Words>260</Words>
  <Characters>1485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"Insert story title and byline here" </vt:lpstr>
    </vt:vector>
  </TitlesOfParts>
  <Manager/>
  <Company/>
  <LinksUpToDate>false</LinksUpToDate>
  <CharactersWithSpaces>1742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"Insert story title and byline here" </dc:title>
  <dc:subject/>
  <dc:creator/>
  <cp:keywords/>
  <dc:description/>
  <cp:lastModifiedBy/>
  <cp:revision>1</cp:revision>
  <cp:lastPrinted>1997-04-09T22:55:00Z</cp:lastPrinted>
  <dcterms:created xsi:type="dcterms:W3CDTF">2013-05-25T01:08:00Z</dcterms:created>
  <dcterms:modified xsi:type="dcterms:W3CDTF">2013-05-25T02:35:00Z</dcterms:modified>
</cp:coreProperties>
</file>